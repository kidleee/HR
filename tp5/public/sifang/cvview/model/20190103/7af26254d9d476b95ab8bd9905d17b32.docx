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849488" w14:textId="2C4C1683" w:rsidR="00D35F20" w:rsidRPr="00CD0E84" w:rsidRDefault="00810F37">
      <w:pPr>
        <w:rPr>
          <w:rFonts w:ascii="微软雅黑" w:eastAsia="微软雅黑" w:hAnsi="微软雅黑"/>
        </w:rPr>
      </w:pPr>
      <w:r w:rsidRPr="00CD0E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609CF2" wp14:editId="2EE16E66">
                <wp:simplePos x="0" y="0"/>
                <wp:positionH relativeFrom="column">
                  <wp:posOffset>-168275</wp:posOffset>
                </wp:positionH>
                <wp:positionV relativeFrom="page">
                  <wp:posOffset>22860</wp:posOffset>
                </wp:positionV>
                <wp:extent cx="7661275" cy="160782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127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909A1B" w14:textId="093BE878" w:rsidR="00CD0E84" w:rsidRPr="00EE3AE0" w:rsidRDefault="00340E40" w:rsidP="006C7AE4">
                            <w:pPr>
                              <w:autoSpaceDN w:val="0"/>
                              <w:spacing w:before="360" w:after="100" w:afterAutospacing="1" w:line="900" w:lineRule="exact"/>
                              <w:ind w:firstLineChars="450" w:firstLine="3240"/>
                              <w:rPr>
                                <w:rFonts w:ascii="微软雅黑" w:eastAsia="微软雅黑" w:hAnsi="微软雅黑"/>
                                <w:bCs/>
                                <w:sz w:val="36"/>
                                <w:szCs w:val="36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/>
                                <w:bCs/>
                                <w:color w:val="5A585B"/>
                                <w:sz w:val="72"/>
                                <w:szCs w:val="72"/>
                              </w:rPr>
                              <w:t>RJL</w:t>
                            </w:r>
                            <w:r w:rsidR="00CD0E84" w:rsidRPr="00EE3AE0">
                              <w:rPr>
                                <w:rFonts w:ascii="微软雅黑" w:eastAsia="微软雅黑" w:hAnsi="微软雅黑" w:hint="eastAsia"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E84" w:rsidRPr="00EE3AE0">
                              <w:rPr>
                                <w:rFonts w:ascii="微软雅黑" w:eastAsia="微软雅黑" w:hAnsi="微软雅黑"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5274F7F1" w14:textId="37D72D24" w:rsidR="00CD0E84" w:rsidRPr="00AE31CB" w:rsidRDefault="00DC4F7A" w:rsidP="00E45C60">
                            <w:pPr>
                              <w:autoSpaceDN w:val="0"/>
                              <w:spacing w:after="120" w:line="600" w:lineRule="exact"/>
                              <w:ind w:firstLineChars="1200" w:firstLine="3360"/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</w:pPr>
                            <w:r w:rsidRPr="00AE31CB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 xml:space="preserve">1996.09.12 | </w:t>
                            </w:r>
                            <w:r w:rsidR="0008582F" w:rsidRPr="00AE31CB">
                              <w:rPr>
                                <w:rFonts w:ascii="Helvetica" w:hAnsi="Helvetica" w:cs="Helvetica" w:hint="eastAsi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>女</w:t>
                            </w:r>
                            <w:r w:rsidR="0008582F" w:rsidRPr="00AE31CB">
                              <w:rPr>
                                <w:rFonts w:ascii="Helvetica" w:hAnsi="Helvetica" w:cs="Helvetica" w:hint="eastAsi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043DA" w:rsidRPr="00AE31CB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43DA" w:rsidRPr="00AE31CB">
                              <w:rPr>
                                <w:rFonts w:ascii="Helvetica" w:hAnsi="Helvetica" w:cs="Helvetica" w:hint="eastAsi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>南京市</w:t>
                            </w:r>
                            <w:r w:rsidR="008043DA" w:rsidRPr="00AE31CB">
                              <w:rPr>
                                <w:rFonts w:ascii="Helvetica" w:hAnsi="Helvetica" w:cs="Helvetica" w:hint="eastAsi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043DA" w:rsidRPr="00AE31CB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5C60" w:rsidRPr="00AE31CB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>runjianli</w:t>
                            </w:r>
                            <w:r w:rsidR="00D169F2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>@qq</w:t>
                            </w:r>
                            <w:r w:rsidR="00CD0E84" w:rsidRPr="00AE31CB">
                              <w:rPr>
                                <w:rFonts w:ascii="Helvetica" w:hAnsi="Helvetica" w:cs="Helvetica"/>
                                <w:color w:val="8B898C"/>
                                <w:kern w:val="0"/>
                                <w:sz w:val="28"/>
                                <w:szCs w:val="28"/>
                              </w:rPr>
                              <w:t>.com</w:t>
                            </w:r>
                            <w:r w:rsidR="00CD0E84"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CD0E84"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 xml:space="preserve">180 </w:t>
                            </w:r>
                            <w:r w:rsidR="00F06524"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>0</w:t>
                            </w:r>
                            <w:r w:rsidR="00CD0E84"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>000 1</w:t>
                            </w:r>
                            <w:r w:rsidR="00F06524" w:rsidRPr="00AE31CB">
                              <w:rPr>
                                <w:rFonts w:ascii="微软雅黑" w:eastAsia="微软雅黑" w:hAnsi="微软雅黑"/>
                                <w:bCs/>
                                <w:color w:val="8B898C"/>
                                <w:sz w:val="28"/>
                                <w:szCs w:val="28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9CF2" id="Rectangle 6" o:spid="_x0000_s1026" style="position:absolute;left:0;text-align:left;margin-left:-13.25pt;margin-top:1.8pt;width:603.25pt;height:12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" filled="f" stroked="f">
                <v:textbox>
                  <w:txbxContent>
                    <w:p w14:paraId="7C909A1B" w14:textId="093BE878" w:rsidR="00CD0E84" w:rsidRPr="00EE3AE0" w:rsidRDefault="00340E40" w:rsidP="006C7AE4">
                      <w:pPr>
                        <w:autoSpaceDN w:val="0"/>
                        <w:spacing w:before="360" w:after="100" w:afterAutospacing="1" w:line="900" w:lineRule="exact"/>
                        <w:ind w:firstLineChars="450" w:firstLine="3240"/>
                        <w:rPr>
                          <w:rFonts w:ascii="微软雅黑" w:eastAsia="微软雅黑" w:hAnsi="微软雅黑"/>
                          <w:bCs/>
                          <w:sz w:val="36"/>
                          <w:szCs w:val="36"/>
                        </w:rPr>
                      </w:pPr>
                      <w:r w:rsidRPr="00AB4F06">
                        <w:rPr>
                          <w:rFonts w:ascii="微软雅黑" w:eastAsia="微软雅黑" w:hAnsi="微软雅黑"/>
                          <w:bCs/>
                          <w:color w:val="5A585B"/>
                          <w:sz w:val="72"/>
                          <w:szCs w:val="72"/>
                        </w:rPr>
                        <w:t>RJL</w:t>
                      </w:r>
                      <w:r w:rsidR="00CD0E84" w:rsidRPr="00EE3AE0">
                        <w:rPr>
                          <w:rFonts w:ascii="微软雅黑" w:eastAsia="微软雅黑" w:hAnsi="微软雅黑" w:hint="eastAsia"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E84" w:rsidRPr="00EE3AE0">
                        <w:rPr>
                          <w:rFonts w:ascii="微软雅黑" w:eastAsia="微软雅黑" w:hAnsi="微软雅黑"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5274F7F1" w14:textId="37D72D24" w:rsidR="00CD0E84" w:rsidRPr="00AE31CB" w:rsidRDefault="00DC4F7A" w:rsidP="00E45C60">
                      <w:pPr>
                        <w:autoSpaceDN w:val="0"/>
                        <w:spacing w:after="120" w:line="600" w:lineRule="exact"/>
                        <w:ind w:firstLineChars="1200" w:firstLine="3360"/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</w:pPr>
                      <w:r w:rsidRPr="00AE31CB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 xml:space="preserve">1996.09.12 | </w:t>
                      </w:r>
                      <w:r w:rsidR="0008582F" w:rsidRPr="00AE31CB">
                        <w:rPr>
                          <w:rFonts w:ascii="Helvetica" w:hAnsi="Helvetica" w:cs="Helvetica" w:hint="eastAsia"/>
                          <w:color w:val="8B898C"/>
                          <w:kern w:val="0"/>
                          <w:sz w:val="28"/>
                          <w:szCs w:val="28"/>
                        </w:rPr>
                        <w:t>女</w:t>
                      </w:r>
                      <w:r w:rsidR="0008582F" w:rsidRPr="00AE31CB">
                        <w:rPr>
                          <w:rFonts w:ascii="Helvetica" w:hAnsi="Helvetica" w:cs="Helvetica" w:hint="eastAsia"/>
                          <w:color w:val="8B898C"/>
                          <w:kern w:val="0"/>
                          <w:sz w:val="28"/>
                          <w:szCs w:val="28"/>
                        </w:rPr>
                        <w:t xml:space="preserve"> |</w:t>
                      </w:r>
                      <w:r w:rsidR="008043DA" w:rsidRPr="00AE31CB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="008043DA" w:rsidRPr="00AE31CB">
                        <w:rPr>
                          <w:rFonts w:ascii="Helvetica" w:hAnsi="Helvetica" w:cs="Helvetica" w:hint="eastAsia"/>
                          <w:color w:val="8B898C"/>
                          <w:kern w:val="0"/>
                          <w:sz w:val="28"/>
                          <w:szCs w:val="28"/>
                        </w:rPr>
                        <w:t>南京市</w:t>
                      </w:r>
                      <w:r w:rsidR="008043DA" w:rsidRPr="00AE31CB">
                        <w:rPr>
                          <w:rFonts w:ascii="Helvetica" w:hAnsi="Helvetica" w:cs="Helvetica" w:hint="eastAsia"/>
                          <w:color w:val="8B898C"/>
                          <w:kern w:val="0"/>
                          <w:sz w:val="28"/>
                          <w:szCs w:val="28"/>
                        </w:rPr>
                        <w:t xml:space="preserve"> |</w:t>
                      </w:r>
                      <w:r w:rsidR="008043DA" w:rsidRPr="00AE31CB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="00E45C60" w:rsidRPr="00AE31CB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>runjianli</w:t>
                      </w:r>
                      <w:r w:rsidR="00D169F2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>@qq</w:t>
                      </w:r>
                      <w:r w:rsidR="00CD0E84" w:rsidRPr="00AE31CB">
                        <w:rPr>
                          <w:rFonts w:ascii="Helvetica" w:hAnsi="Helvetica" w:cs="Helvetica"/>
                          <w:color w:val="8B898C"/>
                          <w:kern w:val="0"/>
                          <w:sz w:val="28"/>
                          <w:szCs w:val="28"/>
                        </w:rPr>
                        <w:t>.com</w:t>
                      </w:r>
                      <w:r w:rsidR="00CD0E84"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 xml:space="preserve"> </w:t>
                      </w:r>
                      <w:r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 xml:space="preserve">| </w:t>
                      </w:r>
                      <w:r w:rsidR="00CD0E84"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 xml:space="preserve">180 </w:t>
                      </w:r>
                      <w:r w:rsidR="00F06524"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>0</w:t>
                      </w:r>
                      <w:r w:rsidR="00CD0E84"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>000 1</w:t>
                      </w:r>
                      <w:r w:rsidR="00F06524" w:rsidRPr="00AE31CB">
                        <w:rPr>
                          <w:rFonts w:ascii="微软雅黑" w:eastAsia="微软雅黑" w:hAnsi="微软雅黑"/>
                          <w:bCs/>
                          <w:color w:val="8B898C"/>
                          <w:sz w:val="28"/>
                          <w:szCs w:val="28"/>
                        </w:rPr>
                        <w:t>111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7254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97706" wp14:editId="7ABB6235">
                <wp:simplePos x="0" y="0"/>
                <wp:positionH relativeFrom="column">
                  <wp:posOffset>-107315</wp:posOffset>
                </wp:positionH>
                <wp:positionV relativeFrom="paragraph">
                  <wp:posOffset>-131445</wp:posOffset>
                </wp:positionV>
                <wp:extent cx="274320" cy="1076960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0769600"/>
                        </a:xfrm>
                        <a:prstGeom prst="rect">
                          <a:avLst/>
                        </a:prstGeom>
                        <a:solidFill>
                          <a:srgbClr val="7E7C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ACED" id="矩形 9" o:spid="_x0000_s1026" style="position:absolute;left:0;text-align:left;margin-left:-8.45pt;margin-top:-10.35pt;width:21.6pt;height:8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" fillcolor="#7e7c7f" stroked="f" strokeweight="1pt"/>
            </w:pict>
          </mc:Fallback>
        </mc:AlternateContent>
      </w:r>
      <w:r w:rsidR="001E4FF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C2016" wp14:editId="53501C3E">
                <wp:simplePos x="0" y="0"/>
                <wp:positionH relativeFrom="column">
                  <wp:posOffset>570865</wp:posOffset>
                </wp:positionH>
                <wp:positionV relativeFrom="paragraph">
                  <wp:posOffset>66675</wp:posOffset>
                </wp:positionV>
                <wp:extent cx="1127760" cy="13563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563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A42F9" id="矩形 3" o:spid="_x0000_s1026" style="position:absolute;left:0;text-align:left;margin-left:44.95pt;margin-top:5.25pt;width:88.8pt;height:10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" stroked="f" strokeweight="1pt">
                <v:fill r:id="rId9" o:title="" recolor="t" rotate="t" type="frame"/>
              </v:rect>
            </w:pict>
          </mc:Fallback>
        </mc:AlternateContent>
      </w:r>
    </w:p>
    <w:p w14:paraId="1642F8CE" w14:textId="77777777" w:rsidR="00FA247A" w:rsidRPr="00CD0E84" w:rsidRDefault="00FA247A">
      <w:pPr>
        <w:rPr>
          <w:rFonts w:ascii="微软雅黑" w:eastAsia="微软雅黑" w:hAnsi="微软雅黑"/>
        </w:rPr>
      </w:pPr>
    </w:p>
    <w:p w14:paraId="224FB0AF" w14:textId="77777777" w:rsidR="00FA247A" w:rsidRPr="00CD0E84" w:rsidRDefault="00FA247A">
      <w:pPr>
        <w:rPr>
          <w:rFonts w:ascii="微软雅黑" w:eastAsia="微软雅黑" w:hAnsi="微软雅黑"/>
        </w:rPr>
      </w:pPr>
    </w:p>
    <w:p w14:paraId="6639E5BD" w14:textId="77777777" w:rsidR="00D35F20" w:rsidRPr="00CD0E84" w:rsidRDefault="00D35F20">
      <w:pPr>
        <w:rPr>
          <w:rFonts w:ascii="微软雅黑" w:eastAsia="微软雅黑" w:hAnsi="微软雅黑"/>
        </w:rPr>
      </w:pPr>
    </w:p>
    <w:p w14:paraId="562F7E64" w14:textId="77777777" w:rsidR="00D35F20" w:rsidRPr="00CD0E84" w:rsidRDefault="00CD0E84">
      <w:pPr>
        <w:rPr>
          <w:rFonts w:ascii="微软雅黑" w:eastAsia="微软雅黑" w:hAnsi="微软雅黑"/>
        </w:rPr>
      </w:pPr>
      <w:r w:rsidRPr="00CD0E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1EF9BC" wp14:editId="485F66C1">
                <wp:simplePos x="0" y="0"/>
                <wp:positionH relativeFrom="column">
                  <wp:posOffset>570865</wp:posOffset>
                </wp:positionH>
                <wp:positionV relativeFrom="page">
                  <wp:posOffset>1905000</wp:posOffset>
                </wp:positionV>
                <wp:extent cx="6400800" cy="830770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0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19BA22" w14:textId="6A6D189E" w:rsidR="00161235" w:rsidRPr="00E9051F" w:rsidRDefault="00D73C61" w:rsidP="0016123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A585B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A585B"/>
                                <w:sz w:val="24"/>
                              </w:rPr>
                              <w:t>求职意向</w:t>
                            </w:r>
                          </w:p>
                          <w:p w14:paraId="2D067701" w14:textId="595F7B50" w:rsidR="00161235" w:rsidRPr="002B68F3" w:rsidRDefault="00850BD4" w:rsidP="00161235">
                            <w:p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意向岗位</w:t>
                            </w:r>
                            <w:r w:rsidR="00161235"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   </w:t>
                            </w:r>
                            <w:r w:rsidR="006A4525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          </w:t>
                            </w:r>
                            <w:r w:rsidR="00BF5081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意向城市</w:t>
                            </w:r>
                            <w:r w:rsidR="00161235"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    </w:t>
                            </w:r>
                            <w:r w:rsidR="006A4525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          </w:t>
                            </w:r>
                            <w:r w:rsidR="00A42619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薪资要求</w:t>
                            </w:r>
                            <w:r w:rsidR="00161235"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                </w:t>
                            </w:r>
                            <w:r w:rsidR="006A4525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入职时间</w:t>
                            </w:r>
                          </w:p>
                          <w:p w14:paraId="4DEDCB8A" w14:textId="77777777" w:rsidR="00161235" w:rsidRPr="00161235" w:rsidRDefault="00161235">
                            <w:pPr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</w:pPr>
                          </w:p>
                          <w:p w14:paraId="223372D4" w14:textId="19911409" w:rsidR="00D35F20" w:rsidRPr="00E9051F" w:rsidRDefault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A585B"/>
                                <w:sz w:val="24"/>
                              </w:rPr>
                            </w:pPr>
                            <w:r w:rsidRPr="00E9051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A585B"/>
                                <w:sz w:val="24"/>
                              </w:rPr>
                              <w:t>教育背景</w:t>
                            </w:r>
                          </w:p>
                          <w:p w14:paraId="2AC8FD2B" w14:textId="77777777" w:rsidR="00F220B7" w:rsidRPr="002B68F3" w:rsidRDefault="00F220B7" w:rsidP="00521F1B">
                            <w:p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2015.10-2016.10    研究生    斯德哥尔摩大学                    全球媒介与通信传播</w:t>
                            </w:r>
                          </w:p>
                          <w:p w14:paraId="7BA51F67" w14:textId="77777777" w:rsidR="00F220B7" w:rsidRPr="002B68F3" w:rsidRDefault="00F220B7" w:rsidP="00521F1B">
                            <w:p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2011.9-2015.7      本科      中国传媒大学（985/211高校）     新闻传播系</w:t>
                            </w:r>
                          </w:p>
                          <w:p w14:paraId="08B2A8E2" w14:textId="77777777" w:rsidR="00F220B7" w:rsidRPr="002B68F3" w:rsidRDefault="00F220B7" w:rsidP="00521F1B">
                            <w:p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2B68F3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核心课程：传播学、公共关系学、传媒经济学、广告运作实务与流程、市场营销、社会调查方法等</w:t>
                            </w:r>
                          </w:p>
                          <w:p w14:paraId="4905A052" w14:textId="77777777" w:rsidR="00F220B7" w:rsidRPr="00F220B7" w:rsidRDefault="00F220B7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  <w:p w14:paraId="77E448CC" w14:textId="77777777" w:rsidR="00F220B7" w:rsidRPr="00E9051F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A585B"/>
                                <w:sz w:val="24"/>
                              </w:rPr>
                            </w:pPr>
                            <w:r w:rsidRPr="00E9051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A585B"/>
                                <w:sz w:val="24"/>
                              </w:rPr>
                              <w:t>实习经历</w:t>
                            </w:r>
                          </w:p>
                          <w:p w14:paraId="0BC9A03D" w14:textId="77777777" w:rsidR="00F220B7" w:rsidRPr="00AB4F06" w:rsidRDefault="00F220B7" w:rsidP="00F220B7">
                            <w:pPr>
                              <w:rPr>
                                <w:b/>
                                <w:color w:val="7E7C7F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E7C7F"/>
                                <w:sz w:val="18"/>
                              </w:rPr>
                              <w:t>2014.11-15.2去哪儿网 产品运营实习生 北京</w:t>
                            </w:r>
                            <w:r w:rsidRPr="00AB4F06">
                              <w:rPr>
                                <w:rFonts w:hint="eastAsia"/>
                                <w:b/>
                                <w:color w:val="7E7C7F"/>
                              </w:rPr>
                              <w:t xml:space="preserve"> </w:t>
                            </w:r>
                          </w:p>
                          <w:p w14:paraId="51150DD0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与日旅会合作，负责校园活动的策划和执行，累计参与人数 2000+，活动网站总 PV 150 万+，总 UV 90 万+； </w:t>
                            </w:r>
                          </w:p>
                          <w:p w14:paraId="2FBFD39C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参与第二期页面功能设计，构思功能模块、协助设计师完成交互设计、跟进开发团队优化需求； </w:t>
                            </w:r>
                          </w:p>
                          <w:p w14:paraId="6D25C27D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负责页面整体文案，策划推广方案并执行，联络站外优质用户 21 人，为站内贡献 UGC 内容，并积极维护增加其粘性； </w:t>
                            </w:r>
                          </w:p>
                          <w:p w14:paraId="5CA325CD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负责线下 18支校园大使团队的换届、招新、自主活动的组织与指导； </w:t>
                            </w:r>
                          </w:p>
                          <w:p w14:paraId="79EE14FE" w14:textId="77777777" w:rsidR="00F220B7" w:rsidRPr="008713A1" w:rsidRDefault="00F220B7" w:rsidP="008713A1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  <w:p w14:paraId="3DA84737" w14:textId="77777777" w:rsidR="00F220B7" w:rsidRPr="00AB4F06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E7C7F"/>
                                <w:sz w:val="18"/>
                              </w:rPr>
                              <w:t xml:space="preserve">2014.7- 2014.11 搜狐畅游 产品运营 </w:t>
                            </w:r>
                          </w:p>
                          <w:p w14:paraId="7BC0D508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监测海豚浏览器、</w:t>
                            </w:r>
                            <w:proofErr w:type="spellStart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Clauncher</w:t>
                            </w:r>
                            <w:proofErr w:type="spellEnd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 等产品海外渠道推广状况，分析评估产品日常渠道数据； </w:t>
                            </w:r>
                          </w:p>
                          <w:p w14:paraId="2FB97BC2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运营产品 </w:t>
                            </w:r>
                            <w:proofErr w:type="spellStart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MoboPick</w:t>
                            </w:r>
                            <w:proofErr w:type="spellEnd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，包括内容运营及产品数据日报制作，结合用户需求进行产品优化创新；</w:t>
                            </w:r>
                          </w:p>
                          <w:p w14:paraId="79CD9205" w14:textId="77777777" w:rsidR="00F220B7" w:rsidRPr="00AB4F06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配合产品经理进行新产品市场调研，协助进行 </w:t>
                            </w:r>
                            <w:proofErr w:type="spellStart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Geemobi</w:t>
                            </w:r>
                            <w:proofErr w:type="spellEnd"/>
                            <w:r w:rsidRPr="00AB4F06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 xml:space="preserve"> 网盟平台系统全功能测试使用。</w:t>
                            </w:r>
                          </w:p>
                          <w:p w14:paraId="5E67D422" w14:textId="77777777" w:rsidR="00D35F20" w:rsidRPr="00AB4F06" w:rsidRDefault="00D35F20">
                            <w:pPr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</w:p>
                          <w:p w14:paraId="7AB8FBBE" w14:textId="77777777" w:rsidR="00F220B7" w:rsidRPr="00E9051F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A585B"/>
                                <w:sz w:val="24"/>
                              </w:rPr>
                            </w:pPr>
                            <w:r w:rsidRPr="00E9051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A585B"/>
                                <w:sz w:val="24"/>
                              </w:rPr>
                              <w:t>获奖&amp;特长</w:t>
                            </w:r>
                          </w:p>
                          <w:p w14:paraId="259E9220" w14:textId="77777777" w:rsidR="00F220B7" w:rsidRPr="0035632F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校内荣誉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国家励志奖学金、优秀学生奖学金、校级优秀学生干部、音乐摄影等文艺类奖项若干；</w:t>
                            </w:r>
                            <w:r w:rsidRPr="0035632F">
                              <w:rPr>
                                <w:rFonts w:ascii="MS Gothic" w:eastAsia="MS Gothic" w:hAnsi="MS Gothic" w:cs="MS Gothic" w:hint="eastAsia"/>
                                <w:color w:val="7E7C7F"/>
                                <w:sz w:val="18"/>
                              </w:rPr>
                              <w:t> </w:t>
                            </w:r>
                          </w:p>
                          <w:p w14:paraId="4F5890E5" w14:textId="77777777" w:rsidR="00F220B7" w:rsidRPr="0035632F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语言能力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英语听说读写能力强，雅思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7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.5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分，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>CET6-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623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分，《破产姐妹》字幕组听译成员；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</w:p>
                          <w:p w14:paraId="13BB6EAC" w14:textId="77777777" w:rsidR="00F220B7" w:rsidRPr="0035632F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文字审美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曾获全国新概念作文大赛一等奖、奔驰（中国）公司全国设计大赛设计师大奖；</w:t>
                            </w:r>
                          </w:p>
                          <w:p w14:paraId="189168EB" w14:textId="77777777" w:rsidR="00F220B7" w:rsidRPr="0035632F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</w:pP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爱好特长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35632F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擅长长笛、舞蹈、吉他等，热爱摄影与旅行。曾任院迎新晚会领舞，音乐原创作品获校级奖项；</w:t>
                            </w:r>
                            <w:r w:rsidRPr="0035632F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</w:p>
                          <w:p w14:paraId="37BE2255" w14:textId="1FA2A646" w:rsidR="00C01AE5" w:rsidRPr="00C01AE5" w:rsidRDefault="00F220B7" w:rsidP="00C01AE5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</w:pPr>
                            <w:r w:rsidRPr="00F87F0B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自我评价</w:t>
                            </w:r>
                            <w:r w:rsidRPr="00F87F0B">
                              <w:rPr>
                                <w:rFonts w:ascii="微软雅黑" w:eastAsia="微软雅黑" w:hAnsi="微软雅黑"/>
                                <w:color w:val="7E7C7F"/>
                                <w:sz w:val="18"/>
                              </w:rPr>
                              <w:t xml:space="preserve"> </w:t>
                            </w:r>
                            <w:r w:rsidRPr="00F87F0B"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  <w:t>高效工作，抗压、多任务处理能力强；热衷新鲜事物，自学能力强。</w:t>
                            </w:r>
                          </w:p>
                          <w:p w14:paraId="242313E2" w14:textId="6BCBDE2E" w:rsidR="00C01AE5" w:rsidRPr="005C7784" w:rsidRDefault="00C01AE5" w:rsidP="00C01AE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B898C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A585B"/>
                                <w:sz w:val="24"/>
                              </w:rPr>
                              <w:t>自我评价</w:t>
                            </w:r>
                          </w:p>
                          <w:p w14:paraId="4929686C" w14:textId="4E3959D4" w:rsidR="0082151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热爱并擅长协调、经营类工作</w:t>
                            </w:r>
                            <w:r w:rsidR="0012412F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；</w:t>
                            </w:r>
                          </w:p>
                          <w:p w14:paraId="5497C53C" w14:textId="215BF9AE" w:rsidR="0082151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关注用户的内容偏好，有基本的数据分析能力</w:t>
                            </w:r>
                            <w:r w:rsidR="0012412F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；</w:t>
                            </w:r>
                          </w:p>
                          <w:p w14:paraId="5D766C02" w14:textId="1D91E83A" w:rsidR="0082151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喜欢新技术、新产品，对互联网产品的运营有浓厚的兴趣和热情</w:t>
                            </w:r>
                            <w:r w:rsidR="0012412F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；</w:t>
                            </w:r>
                          </w:p>
                          <w:p w14:paraId="231A6112" w14:textId="27767E72" w:rsidR="0082151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坚信好的互联网产品必将营造更美好的生活</w:t>
                            </w:r>
                            <w:r w:rsidR="0012412F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；</w:t>
                            </w:r>
                          </w:p>
                          <w:p w14:paraId="460AA8EF" w14:textId="5D4075A6" w:rsidR="0082151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喜欢新技术、新产品，对互联网产品的运营有浓厚的兴趣和热情</w:t>
                            </w:r>
                            <w:r w:rsidR="0012412F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；</w:t>
                            </w:r>
                            <w:bookmarkStart w:id="0" w:name="_GoBack"/>
                            <w:bookmarkEnd w:id="0"/>
                          </w:p>
                          <w:p w14:paraId="60A13960" w14:textId="21FFB7E9" w:rsidR="00C01AE5" w:rsidRPr="00821515" w:rsidRDefault="00821515" w:rsidP="00821515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color w:val="7E7C7F"/>
                                <w:sz w:val="18"/>
                              </w:rPr>
                            </w:pPr>
                            <w:r w:rsidRPr="00821515">
                              <w:rPr>
                                <w:rFonts w:ascii="微软雅黑" w:eastAsia="微软雅黑" w:hAnsi="微软雅黑" w:hint="eastAsia"/>
                                <w:bCs/>
                                <w:color w:val="7E7C7F"/>
                                <w:sz w:val="18"/>
                              </w:rPr>
                              <w:t>坚信好的互联网产品必将营造更美好的生活。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EF9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44.95pt;margin-top:150pt;width:7in;height:65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" stroked="f">
                <v:textbox>
                  <w:txbxContent>
                    <w:p w14:paraId="2319BA22" w14:textId="6A6D189E" w:rsidR="00161235" w:rsidRPr="00E9051F" w:rsidRDefault="00D73C61" w:rsidP="00161235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A585B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A585B"/>
                          <w:sz w:val="24"/>
                        </w:rPr>
                        <w:t>求职意向</w:t>
                      </w:r>
                    </w:p>
                    <w:p w14:paraId="2D067701" w14:textId="595F7B50" w:rsidR="00161235" w:rsidRPr="002B68F3" w:rsidRDefault="00850BD4" w:rsidP="00161235">
                      <w:p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意向岗位</w:t>
                      </w:r>
                      <w:r w:rsidR="00161235"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   </w:t>
                      </w:r>
                      <w:r w:rsidR="006A4525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          </w:t>
                      </w:r>
                      <w:r w:rsidR="00BF5081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意向城市</w:t>
                      </w:r>
                      <w:r w:rsidR="00161235"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    </w:t>
                      </w:r>
                      <w:r w:rsidR="006A4525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          </w:t>
                      </w:r>
                      <w:r w:rsidR="00A42619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薪资要求</w:t>
                      </w:r>
                      <w:r w:rsidR="00161235"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                </w:t>
                      </w:r>
                      <w:r w:rsidR="006A4525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入职时间</w:t>
                      </w:r>
                    </w:p>
                    <w:p w14:paraId="4DEDCB8A" w14:textId="77777777" w:rsidR="00161235" w:rsidRPr="00161235" w:rsidRDefault="00161235">
                      <w:pPr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</w:pPr>
                    </w:p>
                    <w:p w14:paraId="223372D4" w14:textId="19911409" w:rsidR="00D35F20" w:rsidRPr="00E9051F" w:rsidRDefault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A585B"/>
                          <w:sz w:val="24"/>
                        </w:rPr>
                      </w:pPr>
                      <w:r w:rsidRPr="00E9051F">
                        <w:rPr>
                          <w:rFonts w:ascii="微软雅黑" w:eastAsia="微软雅黑" w:hAnsi="微软雅黑" w:hint="eastAsia"/>
                          <w:b/>
                          <w:bCs/>
                          <w:color w:val="5A585B"/>
                          <w:sz w:val="24"/>
                        </w:rPr>
                        <w:t>教育背景</w:t>
                      </w:r>
                    </w:p>
                    <w:p w14:paraId="2AC8FD2B" w14:textId="77777777" w:rsidR="00F220B7" w:rsidRPr="002B68F3" w:rsidRDefault="00F220B7" w:rsidP="00521F1B">
                      <w:p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2015.10-2016.10    研究生    斯德哥尔摩大学                    全球媒介与通信传播</w:t>
                      </w:r>
                    </w:p>
                    <w:p w14:paraId="7BA51F67" w14:textId="77777777" w:rsidR="00F220B7" w:rsidRPr="002B68F3" w:rsidRDefault="00F220B7" w:rsidP="00521F1B">
                      <w:p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2011.9-2015.7      本科      中国传媒大学（985/211高校）     新闻传播系</w:t>
                      </w:r>
                    </w:p>
                    <w:p w14:paraId="08B2A8E2" w14:textId="77777777" w:rsidR="00F220B7" w:rsidRPr="002B68F3" w:rsidRDefault="00F220B7" w:rsidP="00521F1B">
                      <w:p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2B68F3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核心课程：传播学、公共关系学、传媒经济学、广告运作实务与流程、市场营销、社会调查方法等</w:t>
                      </w:r>
                    </w:p>
                    <w:p w14:paraId="4905A052" w14:textId="77777777" w:rsidR="00F220B7" w:rsidRPr="00F220B7" w:rsidRDefault="00F220B7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  <w:p w14:paraId="77E448CC" w14:textId="77777777" w:rsidR="00F220B7" w:rsidRPr="00E9051F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A585B"/>
                          <w:sz w:val="24"/>
                        </w:rPr>
                      </w:pPr>
                      <w:r w:rsidRPr="00E9051F">
                        <w:rPr>
                          <w:rFonts w:ascii="微软雅黑" w:eastAsia="微软雅黑" w:hAnsi="微软雅黑" w:hint="eastAsia"/>
                          <w:b/>
                          <w:bCs/>
                          <w:color w:val="5A585B"/>
                          <w:sz w:val="24"/>
                        </w:rPr>
                        <w:t>实习经历</w:t>
                      </w:r>
                    </w:p>
                    <w:p w14:paraId="0BC9A03D" w14:textId="77777777" w:rsidR="00F220B7" w:rsidRPr="00AB4F06" w:rsidRDefault="00F220B7" w:rsidP="00F220B7">
                      <w:pPr>
                        <w:rPr>
                          <w:b/>
                          <w:color w:val="7E7C7F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b/>
                          <w:bCs/>
                          <w:color w:val="7E7C7F"/>
                          <w:sz w:val="18"/>
                        </w:rPr>
                        <w:t>2014.11-15.2去哪儿网 产品运营实习生 北京</w:t>
                      </w:r>
                      <w:r w:rsidRPr="00AB4F06">
                        <w:rPr>
                          <w:rFonts w:hint="eastAsia"/>
                          <w:b/>
                          <w:color w:val="7E7C7F"/>
                        </w:rPr>
                        <w:t xml:space="preserve"> </w:t>
                      </w:r>
                    </w:p>
                    <w:p w14:paraId="51150DD0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与日旅会合作，负责校园活动的策划和执行，累计参与人数 2000+，活动网站总 PV 150 万+，总 UV 90 万+； </w:t>
                      </w:r>
                    </w:p>
                    <w:p w14:paraId="2FBFD39C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参与第二期页面功能设计，构思功能模块、协助设计师完成交互设计、跟进开发团队优化需求； </w:t>
                      </w:r>
                    </w:p>
                    <w:p w14:paraId="6D25C27D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负责页面整体文案，策划推广方案并执行，联络站外优质用户 21 人，为站内贡献 UGC 内容，并积极维护增加其粘性； </w:t>
                      </w:r>
                    </w:p>
                    <w:p w14:paraId="5CA325CD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负责线下 18支校园大使团队的换届、招新、自主活动的组织与指导； </w:t>
                      </w:r>
                    </w:p>
                    <w:p w14:paraId="79EE14FE" w14:textId="77777777" w:rsidR="00F220B7" w:rsidRPr="008713A1" w:rsidRDefault="00F220B7" w:rsidP="008713A1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  <w:p w14:paraId="3DA84737" w14:textId="77777777" w:rsidR="00F220B7" w:rsidRPr="00AB4F06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b/>
                          <w:bCs/>
                          <w:color w:val="7E7C7F"/>
                          <w:sz w:val="18"/>
                        </w:rPr>
                        <w:t xml:space="preserve">2014.7- 2014.11 搜狐畅游 产品运营 </w:t>
                      </w:r>
                    </w:p>
                    <w:p w14:paraId="7BC0D508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监测海豚浏览器、</w:t>
                      </w:r>
                      <w:proofErr w:type="spellStart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Clauncher</w:t>
                      </w:r>
                      <w:proofErr w:type="spellEnd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 等产品海外渠道推广状况，分析评估产品日常渠道数据； </w:t>
                      </w:r>
                    </w:p>
                    <w:p w14:paraId="2FB97BC2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运营产品 </w:t>
                      </w:r>
                      <w:proofErr w:type="spellStart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MoboPick</w:t>
                      </w:r>
                      <w:proofErr w:type="spellEnd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，包括内容运营及产品数据日报制作，结合用户需求进行产品优化创新；</w:t>
                      </w:r>
                    </w:p>
                    <w:p w14:paraId="79CD9205" w14:textId="77777777" w:rsidR="00F220B7" w:rsidRPr="00AB4F06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配合产品经理进行新产品市场调研，协助进行 </w:t>
                      </w:r>
                      <w:proofErr w:type="spellStart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Geemobi</w:t>
                      </w:r>
                      <w:proofErr w:type="spellEnd"/>
                      <w:r w:rsidRPr="00AB4F06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 xml:space="preserve"> 网盟平台系统全功能测试使用。</w:t>
                      </w:r>
                    </w:p>
                    <w:p w14:paraId="5E67D422" w14:textId="77777777" w:rsidR="00D35F20" w:rsidRPr="00AB4F06" w:rsidRDefault="00D35F20">
                      <w:pPr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</w:p>
                    <w:p w14:paraId="7AB8FBBE" w14:textId="77777777" w:rsidR="00F220B7" w:rsidRPr="00E9051F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A585B"/>
                          <w:sz w:val="24"/>
                        </w:rPr>
                      </w:pPr>
                      <w:r w:rsidRPr="00E9051F">
                        <w:rPr>
                          <w:rFonts w:ascii="微软雅黑" w:eastAsia="微软雅黑" w:hAnsi="微软雅黑" w:hint="eastAsia"/>
                          <w:b/>
                          <w:bCs/>
                          <w:color w:val="5A585B"/>
                          <w:sz w:val="24"/>
                        </w:rPr>
                        <w:t>获奖&amp;特长</w:t>
                      </w:r>
                    </w:p>
                    <w:p w14:paraId="259E9220" w14:textId="77777777" w:rsidR="00F220B7" w:rsidRPr="0035632F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校内荣誉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国家励志奖学金、优秀学生奖学金、校级优秀学生干部、音乐摄影等文艺类奖项若干；</w:t>
                      </w:r>
                      <w:r w:rsidRPr="0035632F">
                        <w:rPr>
                          <w:rFonts w:ascii="MS Gothic" w:eastAsia="MS Gothic" w:hAnsi="MS Gothic" w:cs="MS Gothic" w:hint="eastAsia"/>
                          <w:color w:val="7E7C7F"/>
                          <w:sz w:val="18"/>
                        </w:rPr>
                        <w:t> </w:t>
                      </w:r>
                    </w:p>
                    <w:p w14:paraId="4F5890E5" w14:textId="77777777" w:rsidR="00F220B7" w:rsidRPr="0035632F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语言能力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英语听说读写能力强，雅思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7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.5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分，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>CET6-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623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分，《破产姐妹》字幕组听译成员；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</w:p>
                    <w:p w14:paraId="13BB6EAC" w14:textId="77777777" w:rsidR="00F220B7" w:rsidRPr="0035632F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文字审美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曾获全国新概念作文大赛一等奖、奔驰（中国）公司全国设计大赛设计师大奖；</w:t>
                      </w:r>
                    </w:p>
                    <w:p w14:paraId="189168EB" w14:textId="77777777" w:rsidR="00F220B7" w:rsidRPr="0035632F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</w:pP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爱好特长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35632F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擅长长笛、舞蹈、吉他等，热爱摄影与旅行。曾任院迎新晚会领舞，音乐原创作品获校级奖项；</w:t>
                      </w:r>
                      <w:r w:rsidRPr="0035632F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</w:p>
                    <w:p w14:paraId="37BE2255" w14:textId="1FA2A646" w:rsidR="00C01AE5" w:rsidRPr="00C01AE5" w:rsidRDefault="00F220B7" w:rsidP="00C01AE5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</w:pPr>
                      <w:r w:rsidRPr="00F87F0B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自我评价</w:t>
                      </w:r>
                      <w:r w:rsidRPr="00F87F0B">
                        <w:rPr>
                          <w:rFonts w:ascii="微软雅黑" w:eastAsia="微软雅黑" w:hAnsi="微软雅黑"/>
                          <w:color w:val="7E7C7F"/>
                          <w:sz w:val="18"/>
                        </w:rPr>
                        <w:t xml:space="preserve"> </w:t>
                      </w:r>
                      <w:r w:rsidRPr="00F87F0B"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  <w:t>高效工作，抗压、多任务处理能力强；热衷新鲜事物，自学能力强。</w:t>
                      </w:r>
                    </w:p>
                    <w:p w14:paraId="242313E2" w14:textId="6BCBDE2E" w:rsidR="00C01AE5" w:rsidRPr="005C7784" w:rsidRDefault="00C01AE5" w:rsidP="00C01AE5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8B898C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A585B"/>
                          <w:sz w:val="24"/>
                        </w:rPr>
                        <w:t>自我评价</w:t>
                      </w:r>
                    </w:p>
                    <w:p w14:paraId="4929686C" w14:textId="4E3959D4" w:rsidR="0082151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热爱并擅长协调、经营类工作</w:t>
                      </w:r>
                      <w:r w:rsidR="0012412F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；</w:t>
                      </w:r>
                    </w:p>
                    <w:p w14:paraId="5497C53C" w14:textId="215BF9AE" w:rsidR="0082151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关注用户的内容偏好，有基本的数据分析能力</w:t>
                      </w:r>
                      <w:r w:rsidR="0012412F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；</w:t>
                      </w:r>
                    </w:p>
                    <w:p w14:paraId="5D766C02" w14:textId="1D91E83A" w:rsidR="0082151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喜欢新技术、新产品，对互联网产品的运营有浓厚的兴趣和热情</w:t>
                      </w:r>
                      <w:r w:rsidR="0012412F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；</w:t>
                      </w:r>
                    </w:p>
                    <w:p w14:paraId="231A6112" w14:textId="27767E72" w:rsidR="0082151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坚信好的互联网产品必将营造更美好的生活</w:t>
                      </w:r>
                      <w:r w:rsidR="0012412F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；</w:t>
                      </w:r>
                    </w:p>
                    <w:p w14:paraId="460AA8EF" w14:textId="5D4075A6" w:rsidR="0082151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喜欢新技术、新产品，对互联网产品的运营有浓厚的兴趣和热情</w:t>
                      </w:r>
                      <w:r w:rsidR="0012412F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；</w:t>
                      </w:r>
                      <w:bookmarkStart w:id="1" w:name="_GoBack"/>
                      <w:bookmarkEnd w:id="1"/>
                    </w:p>
                    <w:p w14:paraId="60A13960" w14:textId="21FFB7E9" w:rsidR="00C01AE5" w:rsidRPr="00821515" w:rsidRDefault="00821515" w:rsidP="00821515">
                      <w:pPr>
                        <w:pStyle w:val="a6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Lines="50" w:after="156"/>
                        <w:rPr>
                          <w:rFonts w:ascii="微软雅黑" w:eastAsia="微软雅黑" w:hAnsi="微软雅黑" w:hint="eastAsia"/>
                          <w:color w:val="7E7C7F"/>
                          <w:sz w:val="18"/>
                        </w:rPr>
                      </w:pPr>
                      <w:r w:rsidRPr="00821515">
                        <w:rPr>
                          <w:rFonts w:ascii="微软雅黑" w:eastAsia="微软雅黑" w:hAnsi="微软雅黑" w:hint="eastAsia"/>
                          <w:bCs/>
                          <w:color w:val="7E7C7F"/>
                          <w:sz w:val="18"/>
                        </w:rPr>
                        <w:t>坚信好的互联网产品必将营造更美好的生活。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10B065" w14:textId="77777777" w:rsidR="00D35F20" w:rsidRPr="00CD0E84" w:rsidRDefault="00D35F20">
      <w:pPr>
        <w:rPr>
          <w:rFonts w:ascii="微软雅黑" w:eastAsia="微软雅黑" w:hAnsi="微软雅黑"/>
        </w:rPr>
      </w:pPr>
    </w:p>
    <w:p w14:paraId="564C0C60" w14:textId="77777777" w:rsidR="00D35F20" w:rsidRPr="00CD0E84" w:rsidRDefault="00D35F20">
      <w:pPr>
        <w:rPr>
          <w:rFonts w:ascii="微软雅黑" w:eastAsia="微软雅黑" w:hAnsi="微软雅黑"/>
        </w:rPr>
      </w:pPr>
    </w:p>
    <w:p w14:paraId="3E83981D" w14:textId="77777777" w:rsidR="00D35F20" w:rsidRPr="00CD0E84" w:rsidRDefault="00D35F20">
      <w:pPr>
        <w:rPr>
          <w:rFonts w:ascii="微软雅黑" w:eastAsia="微软雅黑" w:hAnsi="微软雅黑"/>
        </w:rPr>
      </w:pPr>
    </w:p>
    <w:p w14:paraId="596F7730" w14:textId="77777777" w:rsidR="00D35F20" w:rsidRPr="00CD0E84" w:rsidRDefault="00D35F20">
      <w:pPr>
        <w:rPr>
          <w:rFonts w:ascii="微软雅黑" w:eastAsia="微软雅黑" w:hAnsi="微软雅黑"/>
        </w:rPr>
      </w:pPr>
    </w:p>
    <w:p w14:paraId="243C406F" w14:textId="77777777" w:rsidR="00D35F20" w:rsidRPr="00CD0E84" w:rsidRDefault="00D35F20">
      <w:pPr>
        <w:rPr>
          <w:rFonts w:ascii="微软雅黑" w:eastAsia="微软雅黑" w:hAnsi="微软雅黑"/>
        </w:rPr>
      </w:pPr>
    </w:p>
    <w:p w14:paraId="3680AD8E" w14:textId="77777777" w:rsidR="00D35F20" w:rsidRPr="00CD0E84" w:rsidRDefault="00D35F20">
      <w:pPr>
        <w:rPr>
          <w:rFonts w:ascii="微软雅黑" w:eastAsia="微软雅黑" w:hAnsi="微软雅黑"/>
        </w:rPr>
      </w:pPr>
    </w:p>
    <w:p w14:paraId="018EE227" w14:textId="77777777" w:rsidR="00D35F20" w:rsidRPr="00CD0E84" w:rsidRDefault="00D35F20">
      <w:pPr>
        <w:rPr>
          <w:rFonts w:ascii="微软雅黑" w:eastAsia="微软雅黑" w:hAnsi="微软雅黑"/>
        </w:rPr>
      </w:pPr>
    </w:p>
    <w:p w14:paraId="6186A32B" w14:textId="77777777" w:rsidR="00FA247A" w:rsidRPr="00CD0E84" w:rsidRDefault="00D35F20">
      <w:pPr>
        <w:tabs>
          <w:tab w:val="left" w:pos="2143"/>
        </w:tabs>
        <w:jc w:val="left"/>
        <w:rPr>
          <w:rFonts w:ascii="微软雅黑" w:eastAsia="微软雅黑" w:hAnsi="微软雅黑"/>
        </w:rPr>
      </w:pPr>
      <w:r w:rsidRPr="00CD0E84">
        <w:rPr>
          <w:rFonts w:ascii="微软雅黑" w:eastAsia="微软雅黑" w:hAnsi="微软雅黑" w:hint="eastAsia"/>
        </w:rPr>
        <w:tab/>
      </w:r>
    </w:p>
    <w:p w14:paraId="052EA0E3" w14:textId="77777777" w:rsidR="00FA247A" w:rsidRPr="00CD0E84" w:rsidRDefault="00FA247A" w:rsidP="00FA247A">
      <w:pPr>
        <w:rPr>
          <w:rFonts w:ascii="微软雅黑" w:eastAsia="微软雅黑" w:hAnsi="微软雅黑"/>
        </w:rPr>
      </w:pPr>
    </w:p>
    <w:p w14:paraId="68DED17F" w14:textId="77777777" w:rsidR="00FA247A" w:rsidRPr="00CD0E84" w:rsidRDefault="00FA247A" w:rsidP="00FA247A">
      <w:pPr>
        <w:rPr>
          <w:rFonts w:ascii="微软雅黑" w:eastAsia="微软雅黑" w:hAnsi="微软雅黑"/>
        </w:rPr>
      </w:pPr>
    </w:p>
    <w:p w14:paraId="273BC9DF" w14:textId="48604EA1" w:rsidR="00F220B7" w:rsidRPr="00CD0E84" w:rsidRDefault="00CD0E84" w:rsidP="00F87F0B">
      <w:pPr>
        <w:rPr>
          <w:rFonts w:ascii="微软雅黑" w:eastAsia="微软雅黑" w:hAnsi="微软雅黑" w:hint="eastAsia"/>
        </w:rPr>
      </w:pPr>
      <w:r w:rsidRPr="00CD0E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3D44" wp14:editId="63D04D2A">
                <wp:simplePos x="0" y="0"/>
                <wp:positionH relativeFrom="column">
                  <wp:posOffset>-1153795</wp:posOffset>
                </wp:positionH>
                <wp:positionV relativeFrom="paragraph">
                  <wp:posOffset>9672320</wp:posOffset>
                </wp:positionV>
                <wp:extent cx="7600315" cy="132715"/>
                <wp:effectExtent l="1905" t="0" r="508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3271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657BB31" id="Rectangle_x0020_10" o:spid="_x0000_s1026" style="position:absolute;left:0;text-align:left;margin-left:-90.85pt;margin-top:761.6pt;width:598.45pt;height: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" fillcolor="#b4204d" stroked="f"/>
            </w:pict>
          </mc:Fallback>
        </mc:AlternateContent>
      </w:r>
    </w:p>
    <w:sectPr w:rsidR="00F220B7" w:rsidRPr="00CD0E84" w:rsidSect="00CD0E84">
      <w:pgSz w:w="11906" w:h="16838"/>
      <w:pgMar w:top="159" w:right="204" w:bottom="301" w:left="18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2E70" w14:textId="77777777" w:rsidR="00441F91" w:rsidRDefault="00441F91">
      <w:r>
        <w:separator/>
      </w:r>
    </w:p>
  </w:endnote>
  <w:endnote w:type="continuationSeparator" w:id="0">
    <w:p w14:paraId="380E6D61" w14:textId="77777777" w:rsidR="00441F91" w:rsidRDefault="0044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63E3" w14:textId="77777777" w:rsidR="00441F91" w:rsidRDefault="00441F91">
      <w:r>
        <w:separator/>
      </w:r>
    </w:p>
  </w:footnote>
  <w:footnote w:type="continuationSeparator" w:id="0">
    <w:p w14:paraId="24ECBDB5" w14:textId="77777777" w:rsidR="00441F91" w:rsidRDefault="0044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9F2"/>
    <w:multiLevelType w:val="hybridMultilevel"/>
    <w:tmpl w:val="B8D66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C0074"/>
    <w:multiLevelType w:val="hybridMultilevel"/>
    <w:tmpl w:val="35B264B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D1EA0"/>
    <w:multiLevelType w:val="hybridMultilevel"/>
    <w:tmpl w:val="145E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EE5003"/>
    <w:multiLevelType w:val="hybridMultilevel"/>
    <w:tmpl w:val="9AA4E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564A7"/>
    <w:multiLevelType w:val="hybridMultilevel"/>
    <w:tmpl w:val="449A18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F45814"/>
    <w:multiLevelType w:val="hybridMultilevel"/>
    <w:tmpl w:val="7488F20E"/>
    <w:lvl w:ilvl="0" w:tplc="A0E884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A563D1"/>
    <w:multiLevelType w:val="hybridMultilevel"/>
    <w:tmpl w:val="32180E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8582F"/>
    <w:rsid w:val="000C2C43"/>
    <w:rsid w:val="0012412F"/>
    <w:rsid w:val="00161235"/>
    <w:rsid w:val="00172A27"/>
    <w:rsid w:val="001E4FFC"/>
    <w:rsid w:val="00257B7D"/>
    <w:rsid w:val="002657F0"/>
    <w:rsid w:val="00271880"/>
    <w:rsid w:val="002A3BFB"/>
    <w:rsid w:val="002B68F3"/>
    <w:rsid w:val="00340B6D"/>
    <w:rsid w:val="00340E40"/>
    <w:rsid w:val="0035632F"/>
    <w:rsid w:val="003C5DBE"/>
    <w:rsid w:val="00441F91"/>
    <w:rsid w:val="00521F1B"/>
    <w:rsid w:val="00576397"/>
    <w:rsid w:val="005C7784"/>
    <w:rsid w:val="00676314"/>
    <w:rsid w:val="006A4525"/>
    <w:rsid w:val="006C7AE4"/>
    <w:rsid w:val="006E357F"/>
    <w:rsid w:val="00745BB4"/>
    <w:rsid w:val="0077415C"/>
    <w:rsid w:val="008043DA"/>
    <w:rsid w:val="00810F37"/>
    <w:rsid w:val="00821515"/>
    <w:rsid w:val="008277D3"/>
    <w:rsid w:val="0083116B"/>
    <w:rsid w:val="00850BD4"/>
    <w:rsid w:val="008713A1"/>
    <w:rsid w:val="00A42619"/>
    <w:rsid w:val="00AB4F06"/>
    <w:rsid w:val="00AE31CB"/>
    <w:rsid w:val="00B66054"/>
    <w:rsid w:val="00B828CE"/>
    <w:rsid w:val="00BF5081"/>
    <w:rsid w:val="00C0130D"/>
    <w:rsid w:val="00C01AE5"/>
    <w:rsid w:val="00C337CF"/>
    <w:rsid w:val="00CD0E84"/>
    <w:rsid w:val="00CD2092"/>
    <w:rsid w:val="00D169F2"/>
    <w:rsid w:val="00D35F20"/>
    <w:rsid w:val="00D60D12"/>
    <w:rsid w:val="00D73C61"/>
    <w:rsid w:val="00DC4F7A"/>
    <w:rsid w:val="00DC6CB2"/>
    <w:rsid w:val="00E45C60"/>
    <w:rsid w:val="00E713C9"/>
    <w:rsid w:val="00E9051F"/>
    <w:rsid w:val="00EE3AE0"/>
    <w:rsid w:val="00F06524"/>
    <w:rsid w:val="00F220B7"/>
    <w:rsid w:val="00F72545"/>
    <w:rsid w:val="00F87F0B"/>
    <w:rsid w:val="00F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EC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uiPriority w:val="99"/>
    <w:unhideWhenUsed/>
    <w:rsid w:val="00F220B7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F220B7"/>
    <w:pPr>
      <w:ind w:left="720"/>
      <w:contextualSpacing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juan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18</TotalTime>
  <Pages>1</Pages>
  <Words>3</Words>
  <Characters>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</CharactersWithSpaces>
  <SharedDoc>false</SharedDoc>
  <HLinks>
    <vt:vector size="12" baseType="variant">
      <vt:variant>
        <vt:i4>3014781</vt:i4>
      </vt:variant>
      <vt:variant>
        <vt:i4>3</vt:i4>
      </vt:variant>
      <vt:variant>
        <vt:i4>0</vt:i4>
      </vt:variant>
      <vt:variant>
        <vt:i4>5</vt:i4>
      </vt:variant>
      <vt:variant>
        <vt:lpwstr>mailto:jiazi.wang@163.com</vt:lpwstr>
      </vt:variant>
      <vt:variant>
        <vt:lpwstr/>
      </vt:variant>
      <vt:variant>
        <vt:i4>3014781</vt:i4>
      </vt:variant>
      <vt:variant>
        <vt:i4>0</vt:i4>
      </vt:variant>
      <vt:variant>
        <vt:i4>0</vt:i4>
      </vt:variant>
      <vt:variant>
        <vt:i4>5</vt:i4>
      </vt:variant>
      <vt:variant>
        <vt:lpwstr>mailto:jiazi.wang@163.com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juan meng</cp:lastModifiedBy>
  <cp:revision>51</cp:revision>
  <cp:lastPrinted>1899-12-31T16:00:00Z</cp:lastPrinted>
  <dcterms:created xsi:type="dcterms:W3CDTF">2015-11-25T10:58:00Z</dcterms:created>
  <dcterms:modified xsi:type="dcterms:W3CDTF">2019-01-03T03:29:00Z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2052-8.1.0.3166</vt:lpwstr>
  </property>
</Properties>
</file>